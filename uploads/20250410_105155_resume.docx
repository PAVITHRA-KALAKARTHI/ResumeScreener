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94B84" w14:textId="77777777" w:rsidR="00C728E5" w:rsidRDefault="00000000">
      <w:pPr>
        <w:rPr>
          <w:sz w:val="24"/>
          <w:szCs w:val="24"/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</w:t>
      </w:r>
      <w:r>
        <w:rPr>
          <w:b/>
          <w:bCs/>
          <w:sz w:val="24"/>
          <w:szCs w:val="24"/>
          <w:lang w:val="en-IN"/>
        </w:rPr>
        <w:t>RESUME</w:t>
      </w:r>
    </w:p>
    <w:p w14:paraId="3A77676B" w14:textId="77777777" w:rsidR="00C728E5" w:rsidRDefault="00C728E5">
      <w:pPr>
        <w:rPr>
          <w:sz w:val="24"/>
          <w:szCs w:val="24"/>
          <w:lang w:val="en-IN"/>
        </w:rPr>
      </w:pPr>
    </w:p>
    <w:p w14:paraId="40F1C7B1" w14:textId="5CF0B449" w:rsidR="00C728E5" w:rsidRDefault="001A218B">
      <w:pPr>
        <w:ind w:firstLineChars="300"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PAVITHRA K                                                                Email : </w:t>
      </w:r>
      <w:hyperlink r:id="rId5" w:history="1">
        <w:r w:rsidR="00752F2A" w:rsidRPr="00527D55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pavithra6420@gmail.com</w:t>
        </w:r>
      </w:hyperlink>
    </w:p>
    <w:p w14:paraId="1D776B33" w14:textId="0CCE1019" w:rsidR="00C728E5" w:rsidRDefault="00752F2A">
      <w:pPr>
        <w:ind w:firstLineChars="300"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 xml:space="preserve">th </w:t>
      </w:r>
      <w:r>
        <w:rPr>
          <w:rFonts w:ascii="Times New Roman" w:hAnsi="Times New Roman" w:cs="Times New Roman"/>
          <w:sz w:val="24"/>
          <w:szCs w:val="24"/>
          <w:lang w:val="en-IN"/>
        </w:rPr>
        <w:t>ward,vathiyar thottam,</w:t>
      </w:r>
      <w:r w:rsidR="00000000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</w:t>
      </w:r>
      <w:r w:rsidR="001A218B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000000">
        <w:rPr>
          <w:rFonts w:ascii="Times New Roman" w:hAnsi="Times New Roman" w:cs="Times New Roman"/>
          <w:sz w:val="24"/>
          <w:szCs w:val="24"/>
          <w:lang w:val="en-IN"/>
        </w:rPr>
        <w:t xml:space="preserve">Phone no : </w:t>
      </w:r>
      <w:r w:rsidR="001A218B">
        <w:rPr>
          <w:rFonts w:ascii="Times New Roman" w:hAnsi="Times New Roman" w:cs="Times New Roman"/>
          <w:sz w:val="24"/>
          <w:szCs w:val="24"/>
          <w:lang w:val="en-IN"/>
        </w:rPr>
        <w:t>9043304403</w:t>
      </w:r>
    </w:p>
    <w:p w14:paraId="27472D2E" w14:textId="6C285197" w:rsidR="00C728E5" w:rsidRDefault="00752F2A">
      <w:pPr>
        <w:ind w:firstLineChars="300"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Tharamangalam,</w:t>
      </w:r>
    </w:p>
    <w:p w14:paraId="044130E6" w14:textId="71CCD654" w:rsidR="00C728E5" w:rsidRDefault="00752F2A">
      <w:pPr>
        <w:ind w:firstLineChars="300"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Salem-636502</w:t>
      </w:r>
      <w:r w:rsidR="00000000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C0B1681" w14:textId="77777777" w:rsidR="00C728E5" w:rsidRDefault="00C728E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C942153" w14:textId="77777777" w:rsidR="00C728E5" w:rsidRDefault="00C728E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8DC7971" w14:textId="77777777" w:rsidR="00C728E5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CAREER OBJECTIVES:</w:t>
      </w:r>
    </w:p>
    <w:p w14:paraId="34A60067" w14:textId="77777777" w:rsidR="00C728E5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Ethusiastic and result-driven recent graduate.Aiming to apply strong organizational skills and passion for technology to contribute to innovative projects and support team success.</w:t>
      </w:r>
    </w:p>
    <w:p w14:paraId="4F45978A" w14:textId="77777777" w:rsidR="00C728E5" w:rsidRDefault="00C728E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0CA30D2" w14:textId="77777777" w:rsidR="00C728E5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EDUCATIONAL QUALIFICATION:</w:t>
      </w:r>
    </w:p>
    <w:p w14:paraId="59CE2605" w14:textId="4FDEA0E8" w:rsidR="00C728E5" w:rsidRPr="00752F2A" w:rsidRDefault="00000000" w:rsidP="00752F2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Pursuing B.tech Artificial Intelligence and Data Science at Kongu Engineering College,Perundurai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E6180FF" w14:textId="519543D3" w:rsidR="00C728E5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Completed HSC in 2023 at 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>Srii Jothi Higher secondary School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 xml:space="preserve">,Tharamangalam </w:t>
      </w:r>
      <w:r>
        <w:rPr>
          <w:rFonts w:ascii="Times New Roman" w:hAnsi="Times New Roman" w:cs="Times New Roman"/>
          <w:sz w:val="24"/>
          <w:szCs w:val="24"/>
          <w:lang w:val="en-IN"/>
        </w:rPr>
        <w:t>with 9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>0.5%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BDB6120" w14:textId="5AAEB7A3" w:rsidR="00C728E5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Completed SSLC in 2021 at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 xml:space="preserve"> Srii Jothi Higher Secondary School,Tharamangalam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841BFB1" w14:textId="77777777" w:rsidR="00C728E5" w:rsidRDefault="00C728E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CC5F769" w14:textId="77777777" w:rsidR="00C728E5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ACADEMIC ACHIEVEMENTS:</w:t>
      </w:r>
    </w:p>
    <w:p w14:paraId="40E61505" w14:textId="10E1DB79" w:rsidR="00C728E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Participated in Scientium Event in 2024 at Kongu Engineering College.</w:t>
      </w:r>
    </w:p>
    <w:p w14:paraId="442BA680" w14:textId="26FD9222" w:rsidR="00752F2A" w:rsidRPr="00752F2A" w:rsidRDefault="00752F2A" w:rsidP="00752F2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52F2A">
        <w:rPr>
          <w:rFonts w:ascii="Times New Roman" w:hAnsi="Times New Roman" w:cs="Times New Roman"/>
          <w:sz w:val="24"/>
          <w:szCs w:val="24"/>
          <w:lang w:val="en-IN"/>
        </w:rPr>
        <w:t>Also participated in Ideathon’24 at Kongu Engineering College.</w:t>
      </w:r>
    </w:p>
    <w:p w14:paraId="593BC2EC" w14:textId="77777777" w:rsidR="00752F2A" w:rsidRDefault="00752F2A" w:rsidP="00752F2A">
      <w:pPr>
        <w:ind w:left="420"/>
        <w:rPr>
          <w:rFonts w:ascii="Times New Roman" w:hAnsi="Times New Roman" w:cs="Times New Roman"/>
          <w:sz w:val="24"/>
          <w:szCs w:val="24"/>
          <w:lang w:val="en-IN"/>
        </w:rPr>
      </w:pPr>
    </w:p>
    <w:p w14:paraId="17568044" w14:textId="77777777" w:rsidR="00C728E5" w:rsidRDefault="00000000" w:rsidP="00752F2A">
      <w:pPr>
        <w:tabs>
          <w:tab w:val="left" w:pos="42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SKILL SET:</w:t>
      </w:r>
    </w:p>
    <w:p w14:paraId="4E62F773" w14:textId="77777777" w:rsidR="00C728E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Basic knowledge of AI and Machine learning concepts.</w:t>
      </w:r>
    </w:p>
    <w:p w14:paraId="47D1FC70" w14:textId="77777777" w:rsidR="00C728E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Strong organizational and communication skills.</w:t>
      </w:r>
    </w:p>
    <w:p w14:paraId="3760B0FD" w14:textId="77777777" w:rsidR="00C728E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Ability to collaborating in the team setting.</w:t>
      </w:r>
    </w:p>
    <w:p w14:paraId="5D369199" w14:textId="77777777" w:rsidR="00C728E5" w:rsidRDefault="00C728E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EA93C71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AREA INTEREST:</w:t>
      </w:r>
    </w:p>
    <w:p w14:paraId="1C2FA651" w14:textId="798F6AD2" w:rsidR="00C728E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Problem solving in Java, python</w:t>
      </w:r>
      <w:r w:rsidR="004F3E68">
        <w:rPr>
          <w:rFonts w:ascii="Times New Roman" w:hAnsi="Times New Roman" w:cs="Times New Roman"/>
          <w:sz w:val="24"/>
          <w:szCs w:val="24"/>
          <w:lang w:val="en-IN"/>
        </w:rPr>
        <w:t>,C.</w:t>
      </w:r>
    </w:p>
    <w:p w14:paraId="089B931A" w14:textId="6A01915B" w:rsidR="00C728E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Frontend -HTML,CSS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>,Bootstrap.</w:t>
      </w:r>
    </w:p>
    <w:p w14:paraId="42D17F33" w14:textId="77777777" w:rsidR="00C728E5" w:rsidRDefault="00C728E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D330998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PROJECTS DONE:</w:t>
      </w:r>
    </w:p>
    <w:p w14:paraId="2B590A15" w14:textId="77777777" w:rsidR="00C728E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Conversational Image Recognition chatbot development at Open House Exhibition KEC,August 2024.</w:t>
      </w:r>
    </w:p>
    <w:p w14:paraId="59F0D017" w14:textId="77777777" w:rsidR="00C728E5" w:rsidRDefault="00C728E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46DE848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PAPER PRESENTED:</w:t>
      </w:r>
    </w:p>
    <w:p w14:paraId="24C74855" w14:textId="57B20A58" w:rsidR="00C728E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Blockchain</w:t>
      </w:r>
      <w:r w:rsidR="002951BA">
        <w:rPr>
          <w:rFonts w:ascii="Times New Roman" w:hAnsi="Times New Roman" w:cs="Times New Roman"/>
          <w:sz w:val="24"/>
          <w:szCs w:val="24"/>
          <w:lang w:val="en-IN"/>
        </w:rPr>
        <w:t xml:space="preserve"> in e-health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in 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>Newell’s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at 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>Kon</w:t>
      </w:r>
      <w:r w:rsidR="002951BA">
        <w:rPr>
          <w:rFonts w:ascii="Times New Roman" w:hAnsi="Times New Roman" w:cs="Times New Roman"/>
          <w:sz w:val="24"/>
          <w:szCs w:val="24"/>
          <w:lang w:val="en-IN"/>
        </w:rPr>
        <w:t>gu engineering college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F99B05E" w14:textId="7FFBF66D" w:rsidR="002951BA" w:rsidRDefault="002951B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Blockchain and AI E-health in Eclectic 2K24 at Vellalar College of Engineering And Technology.</w:t>
      </w:r>
    </w:p>
    <w:p w14:paraId="11DB2081" w14:textId="77777777" w:rsidR="00C728E5" w:rsidRDefault="00C728E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F6F7567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INDUSTRIAL TRAINING AND VISITS:</w:t>
      </w:r>
    </w:p>
    <w:p w14:paraId="792FAC31" w14:textId="1764F74D" w:rsidR="00C728E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Attended Five days training at </w:t>
      </w:r>
      <w:r w:rsidR="002951BA">
        <w:rPr>
          <w:rFonts w:ascii="Times New Roman" w:hAnsi="Times New Roman" w:cs="Times New Roman"/>
          <w:sz w:val="24"/>
          <w:szCs w:val="24"/>
          <w:lang w:val="en-IN"/>
        </w:rPr>
        <w:t>Nurture Infotech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from 1</w:t>
      </w:r>
      <w:r w:rsidR="002951BA">
        <w:rPr>
          <w:rFonts w:ascii="Times New Roman" w:hAnsi="Times New Roman" w:cs="Times New Roman"/>
          <w:sz w:val="24"/>
          <w:szCs w:val="24"/>
          <w:lang w:val="en-IN"/>
        </w:rPr>
        <w:t>8</w:t>
      </w:r>
      <w:r>
        <w:rPr>
          <w:rFonts w:ascii="Times New Roman" w:hAnsi="Times New Roman" w:cs="Times New Roman"/>
          <w:sz w:val="24"/>
          <w:szCs w:val="24"/>
          <w:lang w:val="en-IN"/>
        </w:rPr>
        <w:t>.7.2024 to 2</w:t>
      </w:r>
      <w:r w:rsidR="002951BA">
        <w:rPr>
          <w:rFonts w:ascii="Times New Roman" w:hAnsi="Times New Roman" w:cs="Times New Roman"/>
          <w:sz w:val="24"/>
          <w:szCs w:val="24"/>
          <w:lang w:val="en-IN"/>
        </w:rPr>
        <w:t>3</w:t>
      </w:r>
      <w:r>
        <w:rPr>
          <w:rFonts w:ascii="Times New Roman" w:hAnsi="Times New Roman" w:cs="Times New Roman"/>
          <w:sz w:val="24"/>
          <w:szCs w:val="24"/>
          <w:lang w:val="en-IN"/>
        </w:rPr>
        <w:t>.7.2024.</w:t>
      </w:r>
    </w:p>
    <w:p w14:paraId="1ABF291F" w14:textId="139D6DC2" w:rsidR="00C728E5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Visited </w:t>
      </w:r>
      <w:r w:rsidR="004F3E68">
        <w:rPr>
          <w:rFonts w:ascii="Times New Roman" w:hAnsi="Times New Roman" w:cs="Times New Roman"/>
          <w:sz w:val="24"/>
          <w:szCs w:val="24"/>
          <w:lang w:val="en-IN"/>
        </w:rPr>
        <w:t>Dodabetta tea and chocolate factory,Ooty in 2024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2F29317" w14:textId="77777777" w:rsidR="00C728E5" w:rsidRDefault="00C728E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9C8C4E0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MEMBERSHIP IN PROFESSIONAL AND ACADEMIC BODIES:</w:t>
      </w:r>
    </w:p>
    <w:p w14:paraId="0F7035CF" w14:textId="1988774F" w:rsidR="00C728E5" w:rsidRPr="004F3E68" w:rsidRDefault="002951BA" w:rsidP="004F3E6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IEEE</w:t>
      </w:r>
    </w:p>
    <w:p w14:paraId="4E544964" w14:textId="77777777" w:rsidR="00C728E5" w:rsidRDefault="00C728E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D7BD0D1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PERSONAL PROFILE:</w:t>
      </w:r>
    </w:p>
    <w:p w14:paraId="06590045" w14:textId="463D4ED2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Name                   :  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>Pavithra.K</w:t>
      </w:r>
    </w:p>
    <w:p w14:paraId="1CEA06CA" w14:textId="267209CC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Date Of Birth       : 2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>0</w:t>
      </w:r>
      <w:r>
        <w:rPr>
          <w:rFonts w:ascii="Times New Roman" w:hAnsi="Times New Roman" w:cs="Times New Roman"/>
          <w:sz w:val="24"/>
          <w:szCs w:val="24"/>
          <w:lang w:val="en-IN"/>
        </w:rPr>
        <w:t>-04-2006</w:t>
      </w:r>
    </w:p>
    <w:p w14:paraId="7A9F4E55" w14:textId="51BBBCD4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Father’s Name      : 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>Karthikeyan.P</w:t>
      </w:r>
    </w:p>
    <w:p w14:paraId="150045B4" w14:textId="6738EEB1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Mother’s Name    : 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>Kalavathi.D</w:t>
      </w:r>
    </w:p>
    <w:p w14:paraId="74364D61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Language Known : Tamil,English</w:t>
      </w:r>
    </w:p>
    <w:p w14:paraId="2A4ED867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Hobbies                : Listening Music,Drawing</w:t>
      </w:r>
    </w:p>
    <w:p w14:paraId="771CEE35" w14:textId="57C2E1FC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Permanent Address : 1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00752F2A" w:rsidRPr="00752F2A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 xml:space="preserve"> ward,vathiyar thottam,tharamangalam,Salem.</w:t>
      </w:r>
    </w:p>
    <w:p w14:paraId="4122E888" w14:textId="77777777" w:rsidR="00C728E5" w:rsidRDefault="00C728E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02271DD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REFERENCE:</w:t>
      </w:r>
    </w:p>
    <w:p w14:paraId="4BF97844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Dr Kanimozhi Selvi,</w:t>
      </w:r>
    </w:p>
    <w:p w14:paraId="6D1E8C39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Prefessor and Head Of Department Of Artificial Intelligence &amp; Data Science,</w:t>
      </w:r>
    </w:p>
    <w:p w14:paraId="7EC75530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Kongu Engineering College,Perundurai-637800,</w:t>
      </w:r>
    </w:p>
    <w:p w14:paraId="34E208C4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Contact no:8806663241</w:t>
      </w:r>
    </w:p>
    <w:p w14:paraId="5172F598" w14:textId="77777777" w:rsidR="00C728E5" w:rsidRDefault="00C728E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EE4A5A2" w14:textId="37FB0829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PLACE :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>Salem</w:t>
      </w:r>
    </w:p>
    <w:p w14:paraId="565C3659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DATE  : 09.11.2024</w:t>
      </w:r>
    </w:p>
    <w:p w14:paraId="672826A9" w14:textId="77777777" w:rsidR="00C728E5" w:rsidRDefault="00C728E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ABFAD6E" w14:textId="77777777" w:rsidR="00C728E5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DECLARATION:</w:t>
      </w:r>
    </w:p>
    <w:p w14:paraId="5FA76B92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I hereby declared  that  the above mentioned informations are true and best of my knowledge.</w:t>
      </w:r>
    </w:p>
    <w:p w14:paraId="04F0A2A2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</w:t>
      </w:r>
    </w:p>
    <w:p w14:paraId="577BE9C2" w14:textId="77777777" w:rsidR="00C728E5" w:rsidRDefault="00C728E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D60439F" w14:textId="77777777" w:rsidR="00C728E5" w:rsidRDefault="00C728E5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2C6A9FF" w14:textId="77777777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SIGNATURE</w:t>
      </w:r>
    </w:p>
    <w:p w14:paraId="64F8415C" w14:textId="79062F26" w:rsidR="00C728E5" w:rsidRDefault="00000000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 </w:t>
      </w:r>
      <w:r w:rsidR="00752F2A">
        <w:rPr>
          <w:rFonts w:ascii="Times New Roman" w:hAnsi="Times New Roman" w:cs="Times New Roman"/>
          <w:sz w:val="24"/>
          <w:szCs w:val="24"/>
          <w:lang w:val="en-IN"/>
        </w:rPr>
        <w:t>Pavithra.K</w:t>
      </w:r>
    </w:p>
    <w:sectPr w:rsidR="00C728E5">
      <w:pgSz w:w="11906" w:h="16838"/>
      <w:pgMar w:top="720" w:right="720" w:bottom="720" w:left="720" w:header="720" w:footer="720" w:gutter="0"/>
      <w:pgBorders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C4141C"/>
    <w:multiLevelType w:val="singleLevel"/>
    <w:tmpl w:val="84C4141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673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ttachedTemplate r:id="rId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A218B"/>
    <w:rsid w:val="002951BA"/>
    <w:rsid w:val="004F3E68"/>
    <w:rsid w:val="006319A1"/>
    <w:rsid w:val="00752F2A"/>
    <w:rsid w:val="00B95095"/>
    <w:rsid w:val="00C728E5"/>
    <w:rsid w:val="00CC163B"/>
    <w:rsid w:val="5946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262AB"/>
  <w15:docId w15:val="{23F0F9B3-A118-4065-A07C-6ECA07F2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ithra6420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ZhuhaiKingsoftOfficeSoftw.WPSOffice2019_12.2.18638.0_x86__924xes6e8q1tw\12.2.0.18638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46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pavithra k</cp:lastModifiedBy>
  <cp:revision>5</cp:revision>
  <cp:lastPrinted>2024-11-10T18:21:00Z</cp:lastPrinted>
  <dcterms:created xsi:type="dcterms:W3CDTF">2024-11-10T14:54:00Z</dcterms:created>
  <dcterms:modified xsi:type="dcterms:W3CDTF">2024-11-10T18:28:00Z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4C9AF393EE2749A6A27804CFE83D81A4_11</vt:lpwstr>
  </property>
</Properties>
</file>